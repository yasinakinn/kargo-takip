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29384759"/>
        <w:docPartObj>
          <w:docPartGallery w:val="Cover Pages"/>
          <w:docPartUnique/>
        </w:docPartObj>
      </w:sdtPr>
      <w:sdtEndPr/>
      <w:sdtContent>
        <w:p w:rsidR="0049004C" w:rsidRDefault="00CF2635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1F9B6C35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5080" b="0"/>
                    <wp:wrapNone/>
                    <wp:docPr id="12" name="Dikdörtgen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004C" w:rsidRDefault="0049004C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="">
                <w:pict>
                  <v:rect id="Dikdörtgen 12" o:spid="_x0000_s1026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" fillcolor="#dbeff9 [3214]" stroked="f" strokeweight="2pt">
                    <v:textbox>
                      <w:txbxContent>
                        <w:p w:rsidR="0049004C" w:rsidRDefault="0049004C">
                          <w:pPr>
                            <w:rPr>
                              <w:rFonts w:eastAsia="Times New Roman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2892E78D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8147050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Dikdörtgen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004C" w:rsidRDefault="0049004C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 xmlns="">
                <w:pict>
                  <v:rect id="Dikdörtgen 5" o:spid="_x0000_s102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B7&#10;G5RSFwIAAIQEAAAOAAAAAAAAAAAAAAAAAC4CAABkcnMvZTJvRG9jLnhtbFBLAQItABQABgAIAAAA&#10;IQAJOTcu2gAAAAUBAAAPAAAAAAAAAAAAAAAAAHEEAABkcnMvZG93bnJldi54bWxQSwUGAAAAAAQA&#10;BADzAAAAeAUAAAAA&#10;" fillcolor="#0f6fc6 [3204]" stroked="f" strokeweight="2pt">
                    <v:textbox>
                      <w:txbxContent>
                        <w:p w:rsidR="0049004C" w:rsidRDefault="0049004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9004C" w:rsidRDefault="00CF2635">
          <w:pPr>
            <w:pStyle w:val="Balk"/>
          </w:pPr>
          <w:r>
            <w:rPr>
              <w:noProof/>
              <w:color w:val="00000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editId="26C9CBD7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7072630" cy="10058400"/>
                    <wp:effectExtent l="0" t="0" r="0" b="0"/>
                    <wp:wrapNone/>
                    <wp:docPr id="16" name="Dikdörtgen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DBEFF9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alias w:val="Başlık"/>
                                  <w:tag w:val="Başlık"/>
                                  <w:id w:val="-1519844660"/>
                                  <w:placeholder>
                                    <w:docPart w:val="67C67DFEB42B40899CCFDB51D6C85393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9004C" w:rsidRDefault="003F72D8">
                                    <w:pPr>
                                      <w:pStyle w:val="Subtitle"/>
                                      <w:spacing w:before="120"/>
                                      <w:rPr>
                                        <w:rFonts w:asciiTheme="majorHAnsi" w:hAnsiTheme="majorHAnsi"/>
                                        <w:color w:val="DBEFF9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DBEFF9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  <w:t xml:space="preserve">Kargo </w:t>
                                    </w:r>
                                    <w:r w:rsidR="00671B62">
                                      <w:rPr>
                                        <w:rFonts w:asciiTheme="majorHAnsi" w:hAnsiTheme="majorHAnsi"/>
                                        <w:color w:val="DBEFF9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  <w:t xml:space="preserve">Takip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DBEFF9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  <w:t>Otomasyonu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BEFF9" w:themeColor="background2"/>
                                  </w:rPr>
                                  <w:alias w:val="Alt Başlık"/>
                                  <w:id w:val="-1879006585"/>
                                  <w:placeholder>
                                    <w:docPart w:val="4898A53669504F88A6FE01A29DC1764E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9004C" w:rsidRDefault="003F72D8">
                                    <w:pPr>
                                      <w:pStyle w:val="Subtitle"/>
                                      <w:rPr>
                                        <w:color w:val="DBEFF9" w:themeColor="background2"/>
                                      </w:rPr>
                                    </w:pPr>
                                    <w:r>
                                      <w:rPr>
                                        <w:color w:val="DBEFF9" w:themeColor="background2"/>
                                      </w:rPr>
                                      <w:t>Kullanım Kılavuzu</w:t>
                                    </w:r>
                                  </w:p>
                                </w:sdtContent>
                              </w:sdt>
                              <w:p w:rsidR="0049004C" w:rsidRDefault="0049004C">
                                <w:pPr>
                                  <w:rPr>
                                    <w:color w:val="DBEFF9" w:themeColor="background2"/>
                                  </w:rPr>
                                </w:pPr>
                              </w:p>
                              <w:p w:rsidR="0049004C" w:rsidRDefault="0049004C"/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="">
                <w:pict>
                  <v:rect id="Dikdörtgen 16" o:spid="_x0000_s1028" style="position:absolute;margin-left:0;margin-top:0;width:556.9pt;height:11in;z-index:251658240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" stroked="f" strokeweight="2pt">
                    <v:fill r:id="rId8" o:title="" recolor="t" rotate="t" type="tile"/>
                    <v:imagedata recolortarget="#194576 [3122]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DBEFF9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alias w:val="Başlık"/>
                            <w:tag w:val="Başlık"/>
                            <w:id w:val="-1519844660"/>
                            <w:placeholder>
                              <w:docPart w:val="67C67DFEB42B40899CCFDB51D6C85393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9004C" w:rsidRDefault="003F72D8">
                              <w:pPr>
                                <w:pStyle w:val="Altyaz"/>
                                <w:spacing w:before="120"/>
                                <w:rPr>
                                  <w:rFonts w:asciiTheme="majorHAnsi" w:hAnsiTheme="majorHAnsi"/>
                                  <w:color w:val="DBEFF9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DBEFF9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  <w:t xml:space="preserve">Kargo </w:t>
                              </w:r>
                              <w:r w:rsidR="00671B62">
                                <w:rPr>
                                  <w:rFonts w:asciiTheme="majorHAnsi" w:hAnsiTheme="majorHAnsi"/>
                                  <w:color w:val="DBEFF9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  <w:t xml:space="preserve">Takip </w:t>
                              </w:r>
                              <w:r>
                                <w:rPr>
                                  <w:rFonts w:asciiTheme="majorHAnsi" w:hAnsiTheme="majorHAnsi"/>
                                  <w:color w:val="DBEFF9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  <w:t>Otomasyonu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BEFF9" w:themeColor="background2"/>
                            </w:rPr>
                            <w:alias w:val="Alt Başlık"/>
                            <w:id w:val="-1879006585"/>
                            <w:placeholder>
                              <w:docPart w:val="4898A53669504F88A6FE01A29DC1764E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9004C" w:rsidRDefault="003F72D8">
                              <w:pPr>
                                <w:pStyle w:val="Altyaz"/>
                                <w:rPr>
                                  <w:color w:val="DBEFF9" w:themeColor="background2"/>
                                </w:rPr>
                              </w:pPr>
                              <w:r>
                                <w:rPr>
                                  <w:color w:val="DBEFF9" w:themeColor="background2"/>
                                </w:rPr>
                                <w:t>Kullanım Kılavuzu</w:t>
                              </w:r>
                            </w:p>
                          </w:sdtContent>
                        </w:sdt>
                        <w:p w:rsidR="0049004C" w:rsidRDefault="0049004C">
                          <w:pPr>
                            <w:rPr>
                              <w:color w:val="DBEFF9" w:themeColor="background2"/>
                            </w:rPr>
                          </w:pPr>
                        </w:p>
                        <w:p w:rsidR="0049004C" w:rsidRDefault="0049004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9004C" w:rsidRDefault="00CF2635">
          <w:pPr>
            <w:spacing w:after="200" w:line="276" w:lineRule="auto"/>
          </w:pPr>
          <w:r>
            <w:br w:type="page"/>
          </w:r>
        </w:p>
      </w:sdtContent>
    </w:sdt>
    <w:sdt>
      <w:sdtPr>
        <w:id w:val="633372245"/>
        <w:placeholder>
          <w:docPart w:val="B33541C4144E46F79F9DE40C1C2A5E3B"/>
        </w:placeholder>
        <w:temporary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9004C" w:rsidRDefault="00671B62">
          <w:pPr>
            <w:pStyle w:val="Balk"/>
          </w:pPr>
          <w:r>
            <w:t>Kargo Takip Otomasyonu</w:t>
          </w:r>
        </w:p>
      </w:sdtContent>
    </w:sdt>
    <w:p w:rsidR="0049004C" w:rsidRDefault="00EF4481" w:rsidP="003F72D8">
      <w:pPr>
        <w:pStyle w:val="Subtitle"/>
      </w:pPr>
      <w:sdt>
        <w:sdtPr>
          <w:id w:val="1161806749"/>
          <w:placeholder>
            <w:docPart w:val="704AFCE0B5A241458D90C46244B0312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F72D8">
            <w:t>Kullanım Kılavuzu</w:t>
          </w:r>
        </w:sdtContent>
      </w:sdt>
    </w:p>
    <w:p w:rsidR="00671B62" w:rsidRDefault="003F72D8" w:rsidP="002168A8">
      <w:pPr>
        <w:pStyle w:val="Heading2"/>
      </w:pPr>
      <w:r>
        <w:t>Ana</w:t>
      </w:r>
      <w:r w:rsidR="00671B62">
        <w:t xml:space="preserve"> S</w:t>
      </w:r>
      <w:r>
        <w:t>ayfa</w:t>
      </w:r>
    </w:p>
    <w:p w:rsidR="002E4FA2" w:rsidRPr="002E4FA2" w:rsidRDefault="002E4FA2" w:rsidP="002168A8"/>
    <w:p w:rsidR="002E4FA2" w:rsidRDefault="00671B62" w:rsidP="002168A8">
      <w:pPr>
        <w:keepNext/>
      </w:pPr>
      <w:r>
        <w:rPr>
          <w:noProof/>
        </w:rPr>
        <w:drawing>
          <wp:inline distT="0" distB="0" distL="0" distR="0" wp14:anchorId="38282D18" wp14:editId="581885CD">
            <wp:extent cx="5257800" cy="2799080"/>
            <wp:effectExtent l="0" t="0" r="0" b="1270"/>
            <wp:docPr id="5" name="İçerik Yer Tutucusu 4">
              <a:extLst xmlns:a="http://schemas.openxmlformats.org/drawingml/2006/main">
                <a:ext uri="{FF2B5EF4-FFF2-40B4-BE49-F238E27FC236}">
                  <a16:creationId xmlns:a16="http://schemas.microsoft.com/office/drawing/2014/main" id="{EED0A41B-AD32-4939-BCC3-273DD72EB4F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>
                      <a:extLst>
                        <a:ext uri="{FF2B5EF4-FFF2-40B4-BE49-F238E27FC236}">
                          <a16:creationId xmlns:a16="http://schemas.microsoft.com/office/drawing/2014/main" id="{EED0A41B-AD32-4939-BCC3-273DD72EB4F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62" w:rsidRDefault="00EF4481" w:rsidP="002168A8">
      <w:pPr>
        <w:pStyle w:val="Caption"/>
      </w:pPr>
      <w:r>
        <w:fldChar w:fldCharType="begin"/>
      </w:r>
      <w:r>
        <w:instrText xml:space="preserve"> SEQ Şekil \* ARABIC </w:instrText>
      </w:r>
      <w:r>
        <w:fldChar w:fldCharType="separate"/>
      </w:r>
      <w:r w:rsidR="002168A8">
        <w:rPr>
          <w:noProof/>
        </w:rPr>
        <w:t>1</w:t>
      </w:r>
      <w:r>
        <w:rPr>
          <w:noProof/>
        </w:rPr>
        <w:fldChar w:fldCharType="end"/>
      </w:r>
      <w:r w:rsidR="002E4FA2">
        <w:t xml:space="preserve">- </w:t>
      </w:r>
      <w:r w:rsidR="002E4FA2" w:rsidRPr="00934FFB">
        <w:t>Programın ilk kullanımında kullanıcı aşağıdaki başlıkları sırasıyla takip etmelidir.</w:t>
      </w:r>
    </w:p>
    <w:p w:rsidR="002E4FA2" w:rsidRDefault="002E4FA2" w:rsidP="002168A8"/>
    <w:p w:rsidR="002E4FA2" w:rsidRDefault="002E4FA2" w:rsidP="002168A8"/>
    <w:p w:rsidR="002E4FA2" w:rsidRDefault="002E4FA2" w:rsidP="002168A8"/>
    <w:p w:rsidR="002E4FA2" w:rsidRDefault="002E4FA2" w:rsidP="002168A8"/>
    <w:p w:rsidR="002E4FA2" w:rsidRDefault="002E4FA2" w:rsidP="002168A8"/>
    <w:p w:rsidR="002E4FA2" w:rsidRDefault="002E4FA2" w:rsidP="002168A8"/>
    <w:p w:rsidR="002E4FA2" w:rsidRPr="002E4FA2" w:rsidRDefault="002E4FA2" w:rsidP="002168A8"/>
    <w:p w:rsidR="0049004C" w:rsidRDefault="00671B62" w:rsidP="002168A8">
      <w:pPr>
        <w:pStyle w:val="Heading3"/>
      </w:pPr>
      <w:r>
        <w:lastRenderedPageBreak/>
        <w:t>Şube &amp; Şehir Ekleme</w:t>
      </w:r>
    </w:p>
    <w:p w:rsidR="002E4FA2" w:rsidRDefault="002E4FA2" w:rsidP="002168A8"/>
    <w:p w:rsidR="002E4FA2" w:rsidRDefault="002E4FA2" w:rsidP="002168A8">
      <w:pPr>
        <w:keepNext/>
      </w:pPr>
      <w:r w:rsidRPr="002E4FA2">
        <w:rPr>
          <w:noProof/>
        </w:rPr>
        <w:drawing>
          <wp:inline distT="0" distB="0" distL="0" distR="0" wp14:anchorId="5FACA416" wp14:editId="32E3FD1E">
            <wp:extent cx="5257800" cy="2854325"/>
            <wp:effectExtent l="0" t="0" r="0" b="3175"/>
            <wp:docPr id="1" name="İçerik Yer Tutucusu 4" descr="ekran görüntüsü içeren bir resim&#10;&#10;Çok yüksek güvenilirlikle oluşturulmuş açıklama">
              <a:extLst xmlns:a="http://schemas.openxmlformats.org/drawingml/2006/main">
                <a:ext uri="{FF2B5EF4-FFF2-40B4-BE49-F238E27FC236}">
                  <a16:creationId xmlns:a16="http://schemas.microsoft.com/office/drawing/2014/main" id="{32DAAF95-D462-494E-9E52-4E98D501106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 descr="ekran görüntüsü içeren bir resim&#10;&#10;Çok yüksek güvenilirlikle oluşturulmuş açıklama">
                      <a:extLst>
                        <a:ext uri="{FF2B5EF4-FFF2-40B4-BE49-F238E27FC236}">
                          <a16:creationId xmlns:a16="http://schemas.microsoft.com/office/drawing/2014/main" id="{32DAAF95-D462-494E-9E52-4E98D501106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A2" w:rsidRDefault="00EF4481" w:rsidP="002168A8">
      <w:pPr>
        <w:pStyle w:val="Caption"/>
      </w:pPr>
      <w:r>
        <w:fldChar w:fldCharType="begin"/>
      </w:r>
      <w:r>
        <w:instrText xml:space="preserve"> SEQ Şekil \* ARABIC </w:instrText>
      </w:r>
      <w:r>
        <w:fldChar w:fldCharType="separate"/>
      </w:r>
      <w:r w:rsidR="002168A8">
        <w:rPr>
          <w:noProof/>
        </w:rPr>
        <w:t>2</w:t>
      </w:r>
      <w:r>
        <w:rPr>
          <w:noProof/>
        </w:rPr>
        <w:fldChar w:fldCharType="end"/>
      </w:r>
      <w:r w:rsidR="003F7A13">
        <w:t xml:space="preserve">- </w:t>
      </w:r>
      <w:r w:rsidR="002E4FA2">
        <w:t>İlk aşamada şehir sonra şube eklenir. Sağ tarafta eklenen şehir veya şubeler listelenebilir, silinebilir veya güncellenebilir. Gereken işlemler yapıldıktan sonra merkez şube butonuna basılır.</w:t>
      </w:r>
    </w:p>
    <w:p w:rsidR="002E4FA2" w:rsidRDefault="002E4FA2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Pr="002E4FA2" w:rsidRDefault="002168A8" w:rsidP="002168A8"/>
    <w:p w:rsidR="003F72D8" w:rsidRDefault="00671B62" w:rsidP="002168A8">
      <w:pPr>
        <w:pStyle w:val="Heading3"/>
      </w:pPr>
      <w:r>
        <w:lastRenderedPageBreak/>
        <w:t>Merkez Şube Oluşturma</w:t>
      </w:r>
    </w:p>
    <w:p w:rsidR="002E4FA2" w:rsidRDefault="002E4FA2" w:rsidP="002168A8"/>
    <w:p w:rsidR="002E4FA2" w:rsidRDefault="002E4FA2" w:rsidP="002168A8">
      <w:pPr>
        <w:keepNext/>
      </w:pPr>
      <w:r w:rsidRPr="002E4FA2">
        <w:rPr>
          <w:noProof/>
        </w:rPr>
        <w:drawing>
          <wp:inline distT="0" distB="0" distL="0" distR="0" wp14:anchorId="55497E76" wp14:editId="55AD9E1D">
            <wp:extent cx="5257800" cy="3878580"/>
            <wp:effectExtent l="0" t="0" r="0" b="7620"/>
            <wp:docPr id="2" name="İçerik Yer Tutucusu 4" descr="ekran görüntüsü içeren bir resim&#10;&#10;Çok yüksek güvenilirlikle oluşturulmuş açıklama">
              <a:extLst xmlns:a="http://schemas.openxmlformats.org/drawingml/2006/main">
                <a:ext uri="{FF2B5EF4-FFF2-40B4-BE49-F238E27FC236}">
                  <a16:creationId xmlns:a16="http://schemas.microsoft.com/office/drawing/2014/main" id="{4FDEA1E6-696B-4198-8C58-665FD62AB8B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 descr="ekran görüntüsü içeren bir resim&#10;&#10;Çok yüksek güvenilirlikle oluşturulmuş açıklama">
                      <a:extLst>
                        <a:ext uri="{FF2B5EF4-FFF2-40B4-BE49-F238E27FC236}">
                          <a16:creationId xmlns:a16="http://schemas.microsoft.com/office/drawing/2014/main" id="{4FDEA1E6-696B-4198-8C58-665FD62AB8B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A2" w:rsidRDefault="00EF4481" w:rsidP="002168A8">
      <w:pPr>
        <w:pStyle w:val="Caption"/>
      </w:pPr>
      <w:r>
        <w:fldChar w:fldCharType="begin"/>
      </w:r>
      <w:r>
        <w:instrText xml:space="preserve"> SEQ Şekil \* ARABIC </w:instrText>
      </w:r>
      <w:r>
        <w:fldChar w:fldCharType="separate"/>
      </w:r>
      <w:r w:rsidR="002168A8">
        <w:rPr>
          <w:noProof/>
        </w:rPr>
        <w:t>3</w:t>
      </w:r>
      <w:r>
        <w:rPr>
          <w:noProof/>
        </w:rPr>
        <w:fldChar w:fldCharType="end"/>
      </w:r>
      <w:r w:rsidR="002E4FA2">
        <w:t>-</w:t>
      </w:r>
      <w:r w:rsidR="003F7A13">
        <w:t xml:space="preserve"> </w:t>
      </w:r>
      <w:r w:rsidR="002E4FA2">
        <w:t>Eklenen şubeler bölgelere ayrılarak eklenir, oluşturulan merkez şubeler sağdaki butonlar yardımı ile silinebilir, güncellenebilir veya listelenebilir. Gerekli işlemler yapıldıktan sonra geri butonu ile şube ekleme sayfasına, oradan ana sayfaya dönülür.</w:t>
      </w:r>
    </w:p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2E4FA2" w:rsidRPr="002E4FA2" w:rsidRDefault="002E4FA2" w:rsidP="002168A8"/>
    <w:p w:rsidR="003F72D8" w:rsidRDefault="00671B62" w:rsidP="002168A8">
      <w:pPr>
        <w:pStyle w:val="Heading3"/>
      </w:pPr>
      <w:r>
        <w:lastRenderedPageBreak/>
        <w:t>Gönderici Ekleme</w:t>
      </w:r>
    </w:p>
    <w:p w:rsidR="003F7A13" w:rsidRDefault="003F7A13" w:rsidP="002168A8"/>
    <w:p w:rsidR="003F7A13" w:rsidRDefault="003F7A13" w:rsidP="002168A8">
      <w:pPr>
        <w:keepNext/>
      </w:pPr>
      <w:r w:rsidRPr="003F7A13">
        <w:rPr>
          <w:noProof/>
        </w:rPr>
        <w:drawing>
          <wp:inline distT="0" distB="0" distL="0" distR="0" wp14:anchorId="1BA2EEFC" wp14:editId="0A399F23">
            <wp:extent cx="5257800" cy="2807970"/>
            <wp:effectExtent l="0" t="0" r="0" b="0"/>
            <wp:docPr id="3" name="İçerik Yer Tutucusu 4" descr="ekran görüntüsü, metin içeren bir resim&#10;&#10;Yüksek güvenilirlikle oluşturulmuş açıklama">
              <a:extLst xmlns:a="http://schemas.openxmlformats.org/drawingml/2006/main">
                <a:ext uri="{FF2B5EF4-FFF2-40B4-BE49-F238E27FC236}">
                  <a16:creationId xmlns:a16="http://schemas.microsoft.com/office/drawing/2014/main" id="{F542FB2D-02E5-4872-86DC-EAE2068D82C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 descr="ekran görüntüsü, metin içeren bir resim&#10;&#10;Yüksek güvenilirlikle oluşturulmuş açıklama">
                      <a:extLst>
                        <a:ext uri="{FF2B5EF4-FFF2-40B4-BE49-F238E27FC236}">
                          <a16:creationId xmlns:a16="http://schemas.microsoft.com/office/drawing/2014/main" id="{F542FB2D-02E5-4872-86DC-EAE2068D82C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13" w:rsidRDefault="00EF4481" w:rsidP="002168A8">
      <w:pPr>
        <w:pStyle w:val="Caption"/>
      </w:pPr>
      <w:r>
        <w:fldChar w:fldCharType="begin"/>
      </w:r>
      <w:r>
        <w:instrText xml:space="preserve"> SEQ Şekil \* ARABIC </w:instrText>
      </w:r>
      <w:r>
        <w:fldChar w:fldCharType="separate"/>
      </w:r>
      <w:r w:rsidR="002168A8">
        <w:rPr>
          <w:noProof/>
        </w:rPr>
        <w:t>4</w:t>
      </w:r>
      <w:r>
        <w:rPr>
          <w:noProof/>
        </w:rPr>
        <w:fldChar w:fldCharType="end"/>
      </w:r>
      <w:r w:rsidR="003F7A13">
        <w:t>- Boş alanlar doldurulup kaydet butonu ile kargo teslim sayfasına geçilir.</w:t>
      </w:r>
    </w:p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Pr="003F7A13" w:rsidRDefault="003F7A13" w:rsidP="002168A8"/>
    <w:p w:rsidR="003F72D8" w:rsidRDefault="00671B62" w:rsidP="002168A8">
      <w:pPr>
        <w:pStyle w:val="Heading3"/>
      </w:pPr>
      <w:r>
        <w:lastRenderedPageBreak/>
        <w:t>Alıcı &amp; Kargo Bilgileri Ekleme</w:t>
      </w:r>
    </w:p>
    <w:p w:rsidR="003F7A13" w:rsidRDefault="003F7A13" w:rsidP="002168A8"/>
    <w:p w:rsidR="003F7A13" w:rsidRDefault="003F7A13" w:rsidP="002168A8">
      <w:pPr>
        <w:keepNext/>
      </w:pPr>
      <w:r w:rsidRPr="003F7A13">
        <w:rPr>
          <w:noProof/>
        </w:rPr>
        <w:drawing>
          <wp:inline distT="0" distB="0" distL="0" distR="0" wp14:anchorId="54B29A6C" wp14:editId="1A3A0F67">
            <wp:extent cx="5257800" cy="2811145"/>
            <wp:effectExtent l="0" t="0" r="0" b="8255"/>
            <wp:docPr id="4" name="İçerik Yer Tutucusu 4" descr="metin, harita içeren bir resim&#10;&#10;Çok yüksek güvenilirlikle oluşturulmuş açıklama">
              <a:extLst xmlns:a="http://schemas.openxmlformats.org/drawingml/2006/main">
                <a:ext uri="{FF2B5EF4-FFF2-40B4-BE49-F238E27FC236}">
                  <a16:creationId xmlns:a16="http://schemas.microsoft.com/office/drawing/2014/main" id="{FF0A0C55-AF1A-402F-835F-BBDA15CA577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 descr="metin, harita içeren bir resim&#10;&#10;Çok yüksek güvenilirlikle oluşturulmuş açıklama">
                      <a:extLst>
                        <a:ext uri="{FF2B5EF4-FFF2-40B4-BE49-F238E27FC236}">
                          <a16:creationId xmlns:a16="http://schemas.microsoft.com/office/drawing/2014/main" id="{FF0A0C55-AF1A-402F-835F-BBDA15CA577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13" w:rsidRDefault="00EF4481" w:rsidP="002168A8">
      <w:pPr>
        <w:pStyle w:val="Caption"/>
      </w:pPr>
      <w:r>
        <w:fldChar w:fldCharType="begin"/>
      </w:r>
      <w:r>
        <w:instrText xml:space="preserve"> SEQ Şekil \* ARABIC </w:instrText>
      </w:r>
      <w:r>
        <w:fldChar w:fldCharType="separate"/>
      </w:r>
      <w:r w:rsidR="002168A8">
        <w:rPr>
          <w:noProof/>
        </w:rPr>
        <w:t>5</w:t>
      </w:r>
      <w:r>
        <w:rPr>
          <w:noProof/>
        </w:rPr>
        <w:fldChar w:fldCharType="end"/>
      </w:r>
      <w:r w:rsidR="003F7A13">
        <w:t>- Eklenen göndericinin kodu otomatik olarak gelir, gerekli alanlar doldurulduktan sonra kaydet butonuna basılır.</w:t>
      </w:r>
    </w:p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Pr="003F7A13" w:rsidRDefault="003F7A13" w:rsidP="002168A8"/>
    <w:p w:rsidR="003F7A13" w:rsidRDefault="003F7A13" w:rsidP="002168A8">
      <w:pPr>
        <w:pStyle w:val="Heading3"/>
      </w:pPr>
      <w:r>
        <w:lastRenderedPageBreak/>
        <w:t>Gönderici &amp; Alıcı &amp; Kargo Arama</w:t>
      </w:r>
    </w:p>
    <w:p w:rsidR="003F7A13" w:rsidRDefault="003F7A13" w:rsidP="002168A8"/>
    <w:p w:rsidR="003F7A13" w:rsidRDefault="003F7A13" w:rsidP="002168A8">
      <w:pPr>
        <w:keepNext/>
      </w:pPr>
      <w:r w:rsidRPr="003F7A13">
        <w:rPr>
          <w:noProof/>
        </w:rPr>
        <w:drawing>
          <wp:inline distT="0" distB="0" distL="0" distR="0" wp14:anchorId="7CFE0057" wp14:editId="70B90144">
            <wp:extent cx="5257800" cy="2818765"/>
            <wp:effectExtent l="0" t="0" r="0" b="635"/>
            <wp:docPr id="6" name="İçerik Yer Tutucusu 4" descr="ekran görüntüsü içeren bir resim&#10;&#10;Çok yüksek güvenilirlikle oluşturulmuş açıklama">
              <a:extLst xmlns:a="http://schemas.openxmlformats.org/drawingml/2006/main">
                <a:ext uri="{FF2B5EF4-FFF2-40B4-BE49-F238E27FC236}">
                  <a16:creationId xmlns:a16="http://schemas.microsoft.com/office/drawing/2014/main" id="{2A091142-1D71-4A5B-9810-A4F8D1B7B87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 descr="ekran görüntüsü içeren bir resim&#10;&#10;Çok yüksek güvenilirlikle oluşturulmuş açıklama">
                      <a:extLst>
                        <a:ext uri="{FF2B5EF4-FFF2-40B4-BE49-F238E27FC236}">
                          <a16:creationId xmlns:a16="http://schemas.microsoft.com/office/drawing/2014/main" id="{2A091142-1D71-4A5B-9810-A4F8D1B7B87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13" w:rsidRDefault="00EF4481" w:rsidP="002168A8">
      <w:pPr>
        <w:pStyle w:val="Caption"/>
      </w:pPr>
      <w:r>
        <w:fldChar w:fldCharType="begin"/>
      </w:r>
      <w:r>
        <w:instrText xml:space="preserve"> SEQ Şekil \* ARABIC </w:instrText>
      </w:r>
      <w:r>
        <w:fldChar w:fldCharType="separate"/>
      </w:r>
      <w:r w:rsidR="002168A8">
        <w:rPr>
          <w:noProof/>
        </w:rPr>
        <w:t>6</w:t>
      </w:r>
      <w:r>
        <w:rPr>
          <w:noProof/>
        </w:rPr>
        <w:fldChar w:fldCharType="end"/>
      </w:r>
      <w:r w:rsidR="003F7A13">
        <w:t>-Müşteri kodu</w:t>
      </w:r>
      <w:r w:rsidR="002168A8">
        <w:t>,</w:t>
      </w:r>
      <w:r w:rsidR="003F7A13">
        <w:t xml:space="preserve"> </w:t>
      </w:r>
      <w:r w:rsidR="002168A8">
        <w:t>müşteri adı,</w:t>
      </w:r>
      <w:r w:rsidR="003F7A13">
        <w:t xml:space="preserve"> müş</w:t>
      </w:r>
      <w:r w:rsidR="002168A8">
        <w:t>teri soyadına göre gönderici, alıcı,</w:t>
      </w:r>
      <w:r w:rsidR="003F7A13">
        <w:t xml:space="preserve"> gönderici ürünü gerekli alanlar doldurularak aranabilir ve aşağıda listelenir. Sağ a</w:t>
      </w:r>
      <w:r w:rsidR="002168A8">
        <w:t>ltta bulunan menü ile gönderici, alıcı, gönderici ürünleri listelenebilir, silinebilir, güncellenebilir</w:t>
      </w:r>
      <w:r w:rsidR="001E2699">
        <w:t>.</w:t>
      </w:r>
      <w:bookmarkStart w:id="0" w:name="_GoBack"/>
      <w:bookmarkEnd w:id="0"/>
    </w:p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3F7A13" w:rsidRDefault="003F7A13" w:rsidP="002168A8"/>
    <w:p w:rsidR="002168A8" w:rsidRPr="003F7A13" w:rsidRDefault="002168A8" w:rsidP="002168A8"/>
    <w:p w:rsidR="003F72D8" w:rsidRDefault="00671B62" w:rsidP="002168A8">
      <w:pPr>
        <w:pStyle w:val="Heading3"/>
      </w:pPr>
      <w:r>
        <w:lastRenderedPageBreak/>
        <w:t>Kargo Hazırlama</w:t>
      </w:r>
    </w:p>
    <w:p w:rsidR="003F7A13" w:rsidRDefault="003F7A13" w:rsidP="002168A8"/>
    <w:p w:rsidR="002168A8" w:rsidRDefault="002168A8" w:rsidP="002168A8">
      <w:pPr>
        <w:keepNext/>
      </w:pPr>
      <w:r w:rsidRPr="002168A8">
        <w:rPr>
          <w:noProof/>
        </w:rPr>
        <w:drawing>
          <wp:inline distT="0" distB="0" distL="0" distR="0" wp14:anchorId="540BAAA9" wp14:editId="138BB41E">
            <wp:extent cx="5257800" cy="2827020"/>
            <wp:effectExtent l="0" t="0" r="0" b="0"/>
            <wp:docPr id="7" name="İçerik Yer Tutucusu 4" descr="ekran görüntüsü içeren bir resim&#10;&#10;Çok yüksek güvenilirlikle oluşturulmuş açıklama">
              <a:extLst xmlns:a="http://schemas.openxmlformats.org/drawingml/2006/main">
                <a:ext uri="{FF2B5EF4-FFF2-40B4-BE49-F238E27FC236}">
                  <a16:creationId xmlns:a16="http://schemas.microsoft.com/office/drawing/2014/main" id="{B7DB8485-CB5B-40F0-A459-FC341403549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 descr="ekran görüntüsü içeren bir resim&#10;&#10;Çok yüksek güvenilirlikle oluşturulmuş açıklama">
                      <a:extLst>
                        <a:ext uri="{FF2B5EF4-FFF2-40B4-BE49-F238E27FC236}">
                          <a16:creationId xmlns:a16="http://schemas.microsoft.com/office/drawing/2014/main" id="{B7DB8485-CB5B-40F0-A459-FC341403549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13" w:rsidRDefault="00EF4481" w:rsidP="002168A8">
      <w:pPr>
        <w:pStyle w:val="Caption"/>
      </w:pPr>
      <w:r>
        <w:fldChar w:fldCharType="begin"/>
      </w:r>
      <w:r>
        <w:instrText xml:space="preserve"> SEQ Şekil \* ARABIC </w:instrText>
      </w:r>
      <w:r>
        <w:fldChar w:fldCharType="separate"/>
      </w:r>
      <w:r w:rsidR="002168A8">
        <w:rPr>
          <w:noProof/>
        </w:rPr>
        <w:t>7</w:t>
      </w:r>
      <w:r>
        <w:rPr>
          <w:noProof/>
        </w:rPr>
        <w:fldChar w:fldCharType="end"/>
      </w:r>
      <w:r w:rsidR="002168A8">
        <w:t>- Listeden seçilen gönderici ürününe kargo hazırla butonu ile güzergah oluşturulur.</w:t>
      </w:r>
    </w:p>
    <w:p w:rsidR="003F7A13" w:rsidRDefault="003F7A13" w:rsidP="002168A8"/>
    <w:p w:rsidR="003F7A13" w:rsidRDefault="003F7A13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Pr="003F7A13" w:rsidRDefault="002168A8" w:rsidP="002168A8"/>
    <w:p w:rsidR="00671B62" w:rsidRDefault="00671B62" w:rsidP="002168A8">
      <w:pPr>
        <w:pStyle w:val="Heading3"/>
      </w:pPr>
      <w:r>
        <w:lastRenderedPageBreak/>
        <w:t>Güzergah Oluşturma</w:t>
      </w:r>
    </w:p>
    <w:p w:rsidR="002168A8" w:rsidRDefault="002168A8" w:rsidP="002168A8"/>
    <w:p w:rsidR="002168A8" w:rsidRDefault="002168A8" w:rsidP="002168A8">
      <w:pPr>
        <w:keepNext/>
      </w:pPr>
      <w:r w:rsidRPr="002168A8">
        <w:rPr>
          <w:noProof/>
        </w:rPr>
        <w:drawing>
          <wp:inline distT="0" distB="0" distL="0" distR="0" wp14:anchorId="4661340E" wp14:editId="6D9A107A">
            <wp:extent cx="5257800" cy="4107180"/>
            <wp:effectExtent l="0" t="0" r="0" b="7620"/>
            <wp:docPr id="8" name="İçerik Yer Tutucusu 4" descr="ekran görüntüsü içeren bir resim&#10;&#10;Çok yüksek güvenilirlikle oluşturulmuş açıklama">
              <a:extLst xmlns:a="http://schemas.openxmlformats.org/drawingml/2006/main">
                <a:ext uri="{FF2B5EF4-FFF2-40B4-BE49-F238E27FC236}">
                  <a16:creationId xmlns:a16="http://schemas.microsoft.com/office/drawing/2014/main" id="{BAEDBFBB-8317-420D-9CC8-98F72E6B87C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 descr="ekran görüntüsü içeren bir resim&#10;&#10;Çok yüksek güvenilirlikle oluşturulmuş açıklama">
                      <a:extLst>
                        <a:ext uri="{FF2B5EF4-FFF2-40B4-BE49-F238E27FC236}">
                          <a16:creationId xmlns:a16="http://schemas.microsoft.com/office/drawing/2014/main" id="{BAEDBFBB-8317-420D-9CC8-98F72E6B87C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A8" w:rsidRDefault="00EF4481" w:rsidP="002168A8">
      <w:pPr>
        <w:pStyle w:val="Caption"/>
      </w:pPr>
      <w:r>
        <w:fldChar w:fldCharType="begin"/>
      </w:r>
      <w:r>
        <w:instrText xml:space="preserve"> SEQ Şekil \* ARABIC </w:instrText>
      </w:r>
      <w:r>
        <w:fldChar w:fldCharType="separate"/>
      </w:r>
      <w:r w:rsidR="002168A8">
        <w:rPr>
          <w:noProof/>
        </w:rPr>
        <w:t>8</w:t>
      </w:r>
      <w:r>
        <w:rPr>
          <w:noProof/>
        </w:rPr>
        <w:fldChar w:fldCharType="end"/>
      </w:r>
      <w:r w:rsidR="002168A8">
        <w:t>- Oluştur butonuna basılarak oluşturulan tahmini en kısa yol aşağıda listelenir.</w:t>
      </w:r>
    </w:p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Default="002168A8" w:rsidP="002168A8"/>
    <w:p w:rsidR="002168A8" w:rsidRPr="002168A8" w:rsidRDefault="002168A8" w:rsidP="002168A8"/>
    <w:p w:rsidR="00671B62" w:rsidRDefault="002168A8" w:rsidP="002168A8">
      <w:pPr>
        <w:pStyle w:val="Heading3"/>
      </w:pPr>
      <w:r>
        <w:lastRenderedPageBreak/>
        <w:t>Kargo Hesaplama</w:t>
      </w:r>
    </w:p>
    <w:p w:rsidR="002168A8" w:rsidRDefault="002168A8" w:rsidP="002168A8"/>
    <w:p w:rsidR="002168A8" w:rsidRDefault="002168A8" w:rsidP="002168A8">
      <w:pPr>
        <w:keepNext/>
      </w:pPr>
      <w:r w:rsidRPr="002168A8">
        <w:rPr>
          <w:noProof/>
        </w:rPr>
        <w:drawing>
          <wp:inline distT="0" distB="0" distL="0" distR="0" wp14:anchorId="3813F7D7" wp14:editId="3798B313">
            <wp:extent cx="4987587" cy="4195762"/>
            <wp:effectExtent l="0" t="0" r="3810" b="0"/>
            <wp:docPr id="9" name="İçerik Yer Tutucusu 4" descr="metin, harita içeren bir resim&#10;&#10;Yüksek güvenilirlikle oluşturulmuş açıklama">
              <a:extLst xmlns:a="http://schemas.openxmlformats.org/drawingml/2006/main">
                <a:ext uri="{FF2B5EF4-FFF2-40B4-BE49-F238E27FC236}">
                  <a16:creationId xmlns:a16="http://schemas.microsoft.com/office/drawing/2014/main" id="{2E6EA7C9-4227-40C4-AECB-6FDAC94791A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 descr="metin, harita içeren bir resim&#10;&#10;Yüksek güvenilirlikle oluşturulmuş açıklama">
                      <a:extLst>
                        <a:ext uri="{FF2B5EF4-FFF2-40B4-BE49-F238E27FC236}">
                          <a16:creationId xmlns:a16="http://schemas.microsoft.com/office/drawing/2014/main" id="{2E6EA7C9-4227-40C4-AECB-6FDAC94791A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7587" cy="41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A8" w:rsidRPr="002168A8" w:rsidRDefault="00EF4481" w:rsidP="002168A8">
      <w:pPr>
        <w:pStyle w:val="Caption"/>
      </w:pPr>
      <w:r>
        <w:fldChar w:fldCharType="begin"/>
      </w:r>
      <w:r>
        <w:instrText xml:space="preserve"> SEQ Şekil \* ARABIC </w:instrText>
      </w:r>
      <w:r>
        <w:fldChar w:fldCharType="separate"/>
      </w:r>
      <w:r w:rsidR="002168A8">
        <w:rPr>
          <w:noProof/>
        </w:rPr>
        <w:t>9</w:t>
      </w:r>
      <w:r>
        <w:rPr>
          <w:noProof/>
        </w:rPr>
        <w:fldChar w:fldCharType="end"/>
      </w:r>
      <w:r w:rsidR="002168A8">
        <w:t>- Kargonun ağırlığı veya hacim bilgileri girilerek hesapla butonu ile birim fiyata göre kargo ücreti hesaplanır.</w:t>
      </w:r>
    </w:p>
    <w:sectPr w:rsidR="002168A8" w:rsidRPr="002168A8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481" w:rsidRDefault="00EF4481">
      <w:pPr>
        <w:spacing w:after="0" w:line="240" w:lineRule="auto"/>
      </w:pPr>
      <w:r>
        <w:separator/>
      </w:r>
    </w:p>
  </w:endnote>
  <w:endnote w:type="continuationSeparator" w:id="0">
    <w:p w:rsidR="00EF4481" w:rsidRDefault="00EF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04C" w:rsidRDefault="00CF2635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6643515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Dikdörtgen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9004C" w:rsidRDefault="0049004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="">
          <w:pict>
            <v:rect id="_x0000_s1035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" fillcolor="#17406d [3215]" stroked="f" strokeweight="2pt">
              <v:textbox>
                <w:txbxContent>
                  <w:p w:rsidR="0049004C" w:rsidRDefault="0049004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3F94D7D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Dikdörtgen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9004C" w:rsidRDefault="0049004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="">
          <w:pict>
            <v:rect id="_x0000_s1036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" fillcolor="#0f6fc6 [3204]" stroked="f" strokeweight="2pt">
              <v:textbox>
                <w:txbxContent>
                  <w:p w:rsidR="0049004C" w:rsidRDefault="0049004C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4C28D16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Çift Köşeli Ayraç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49004C" w:rsidRDefault="00CF263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168A8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Çift Köşeli Ayraç 7" o:spid="_x0000_s1037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" filled="t" fillcolor="#0f6fc6 [3204]" strokecolor="white [3212]" strokeweight="1pt">
              <v:path arrowok="t"/>
              <v:textbox inset="0,,0">
                <w:txbxContent>
                  <w:p w:rsidR="0049004C" w:rsidRDefault="00CF2635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2168A8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8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04C" w:rsidRDefault="00CF2635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4F56F9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Dikdörtgen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9004C" w:rsidRDefault="0049004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="">
          <w:pict>
            <v:rect id="_x0000_s1038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" fillcolor="#17406d [3215]" stroked="f" strokeweight="2pt">
              <v:textbox>
                <w:txbxContent>
                  <w:p w:rsidR="0049004C" w:rsidRDefault="0049004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66C80A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Dikdörtgen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9004C" w:rsidRDefault="0049004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="">
          <w:pict>
            <v:rect id="_x0000_s1039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" fillcolor="#0f6fc6 [3204]" stroked="f" strokeweight="2pt">
              <v:textbox>
                <w:txbxContent>
                  <w:p w:rsidR="0049004C" w:rsidRDefault="0049004C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2347548C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Çift Köşeli Ayraç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49004C" w:rsidRDefault="00CF263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415A3D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0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" filled="t" fillcolor="#0f6fc6 [3204]" strokecolor="white [3212]" strokeweight="1pt">
              <v:path arrowok="t"/>
              <v:textbox inset="0,,0">
                <w:txbxContent>
                  <w:p w:rsidR="0049004C" w:rsidRDefault="00CF2635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415A3D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9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481" w:rsidRDefault="00EF4481">
      <w:pPr>
        <w:spacing w:after="0" w:line="240" w:lineRule="auto"/>
      </w:pPr>
      <w:r>
        <w:separator/>
      </w:r>
    </w:p>
  </w:footnote>
  <w:footnote w:type="continuationSeparator" w:id="0">
    <w:p w:rsidR="00EF4481" w:rsidRDefault="00EF4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04C" w:rsidRDefault="00CF26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editId="148269B9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Metin Kutusu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Başlık"/>
                            <w:id w:val="-320276352"/>
                            <w:placeholder>
                              <w:docPart w:val="0909E47E79074F6EAA5794FCA7756C85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9004C" w:rsidRDefault="00671B6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Kargo Takip Otomasyonu</w:t>
                              </w:r>
                            </w:p>
                          </w:sdtContent>
                        </w:sdt>
                        <w:p w:rsidR="0049004C" w:rsidRDefault="0049004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 xmlns="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etin Kutusu 3" o:spid="_x0000_s1029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" fillcolor="#17406d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Başlık"/>
                      <w:id w:val="-320276352"/>
                      <w:placeholder>
                        <w:docPart w:val="0909E47E79074F6EAA5794FCA7756C85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49004C" w:rsidRDefault="00671B6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Kargo Takip Otomasyonu</w:t>
                        </w:r>
                      </w:p>
                    </w:sdtContent>
                  </w:sdt>
                  <w:p w:rsidR="0049004C" w:rsidRDefault="0049004C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editId="6A1E9919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Dikdörtgen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="">
          <w:pict>
            <v:rect w14:anchorId="25921F91" id="Dikdörtgen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32E44B7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Dikdörtgen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9004C" w:rsidRDefault="0049004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="">
          <w:pict>
            <v:rect id="_x0000_s1030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" fillcolor="#0f6fc6 [3204]" stroked="f" strokeweight="2pt">
              <v:textbox>
                <w:txbxContent>
                  <w:p w:rsidR="0049004C" w:rsidRDefault="0049004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editId="7B2F157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Dikdörtgen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9004C" w:rsidRDefault="0049004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="">
          <w:pict>
            <v:rect id="Dikdörtgen 4" o:spid="_x0000_s1031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" fillcolor="#17406d [3215]" stroked="f" strokeweight="2pt">
              <v:textbox>
                <w:txbxContent>
                  <w:p w:rsidR="0049004C" w:rsidRDefault="0049004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04C" w:rsidRDefault="00CF2635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5856D01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Dikdörtgen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="">
          <w:pict>
            <v:rect w14:anchorId="54D83870" id="Dikdörtgen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1579F12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Metin Kutusu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Başlık"/>
                            <w:id w:val="-138061950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9004C" w:rsidRDefault="00671B6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Kargo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Takip Otomasyonu</w:t>
                              </w:r>
                            </w:p>
                          </w:sdtContent>
                        </w:sdt>
                        <w:p w:rsidR="0049004C" w:rsidRDefault="0049004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 xmlns="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" fillcolor="#17406d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Başlık"/>
                      <w:id w:val="-1380619504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49004C" w:rsidRDefault="00671B6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Kargo Takip Otomasyonu</w:t>
                        </w:r>
                      </w:p>
                    </w:sdtContent>
                  </w:sdt>
                  <w:p w:rsidR="0049004C" w:rsidRDefault="0049004C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22617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Dikdörtgen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9004C" w:rsidRDefault="0049004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="">
          <w:pict>
            <v:rect id="_x0000_s1033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" fillcolor="#0f6fc6 [3204]" stroked="f" strokeweight="2pt">
              <v:textbox>
                <w:txbxContent>
                  <w:p w:rsidR="0049004C" w:rsidRDefault="0049004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0A652B8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Dikdörtgen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9004C" w:rsidRDefault="0049004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="">
          <w:pict>
            <v:rect id="_x0000_s1034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" fillcolor="#17406d [3215]" stroked="f" strokeweight="2pt">
              <v:textbox>
                <w:txbxContent>
                  <w:p w:rsidR="0049004C" w:rsidRDefault="0049004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2D8"/>
    <w:rsid w:val="001E2699"/>
    <w:rsid w:val="002168A8"/>
    <w:rsid w:val="002E4FA2"/>
    <w:rsid w:val="003F72D8"/>
    <w:rsid w:val="003F7A13"/>
    <w:rsid w:val="00415A3D"/>
    <w:rsid w:val="0049004C"/>
    <w:rsid w:val="00671B62"/>
    <w:rsid w:val="009B447B"/>
    <w:rsid w:val="00CF2635"/>
    <w:rsid w:val="00E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05DF0"/>
  <w15:docId w15:val="{66A0FE48-9B31-4A75-8B1C-1AFA0491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F6FC6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7406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B5294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763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763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F6FC6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17406D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0B5294" w:themeColor="accent1" w:themeShade="BF"/>
      <w:sz w:val="24"/>
    </w:rPr>
  </w:style>
  <w:style w:type="paragraph" w:customStyle="1" w:styleId="Balk">
    <w:name w:val="Başlık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Balk"/>
    <w:uiPriority w:val="10"/>
    <w:rPr>
      <w:rFonts w:asciiTheme="majorHAnsi" w:eastAsiaTheme="majorEastAsia" w:hAnsiTheme="majorHAnsi" w:cstheme="majorBidi"/>
      <w:color w:val="112F51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17406D" w:themeColor="text2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17406D" w:themeColor="text2"/>
      <w:sz w:val="32"/>
      <w:szCs w:val="24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17406D" w:themeColor="text2"/>
      <w:spacing w:val="6"/>
      <w:sz w:val="20"/>
      <w:szCs w:val="18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17406D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112F51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0F6FC6" w:themeColor="accent1"/>
      <w:sz w:val="24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F6FC6" w:themeColor="accent1"/>
      <w:sz w:val="24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F6FC6" w:themeColor="accent1"/>
        <w:left w:val="single" w:sz="36" w:space="8" w:color="0F6FC6" w:themeColor="accent1"/>
        <w:bottom w:val="single" w:sz="36" w:space="8" w:color="0F6FC6" w:themeColor="accent1"/>
        <w:right w:val="single" w:sz="36" w:space="8" w:color="0F6FC6" w:themeColor="accent1"/>
      </w:pBdr>
      <w:shd w:val="clear" w:color="auto" w:fill="0F6FC6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0F6FC6" w:themeFill="accent1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9DD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9DD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B5294" w:themeColor="accent1" w:themeShade="BF"/>
      <w:sz w:val="28"/>
      <w14:numForm w14:val="default"/>
    </w:rPr>
  </w:style>
  <w:style w:type="paragraph" w:customStyle="1" w:styleId="KiiselAd">
    <w:name w:val="Kişisel Ad"/>
    <w:basedOn w:val="Balk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Mechanic\AppData\Roaming\Microsoft\Templates\Rapor%20(Biti&#351;iklik%20tasar&#305;m&#30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3541C4144E46F79F9DE40C1C2A5E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C00912-C357-4441-BFB9-0FEB8D4921F8}"/>
      </w:docPartPr>
      <w:docPartBody>
        <w:p w:rsidR="008D2936" w:rsidRDefault="00E54BA2">
          <w:pPr>
            <w:pStyle w:val="B33541C4144E46F79F9DE40C1C2A5E3B"/>
          </w:pPr>
          <w:r>
            <w:t>[Belge başlığını yazın]</w:t>
          </w:r>
        </w:p>
      </w:docPartBody>
    </w:docPart>
    <w:docPart>
      <w:docPartPr>
        <w:name w:val="704AFCE0B5A241458D90C46244B031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ABCA2CD-5206-4023-984F-04560EFEAA69}"/>
      </w:docPartPr>
      <w:docPartBody>
        <w:p w:rsidR="008D2936" w:rsidRDefault="00E54BA2">
          <w:pPr>
            <w:pStyle w:val="704AFCE0B5A241458D90C46244B03121"/>
          </w:pPr>
          <w:r>
            <w:rPr>
              <w:rStyle w:val="PlaceholderText"/>
            </w:rPr>
            <w:t>[Belge alt başlığını yazın]</w:t>
          </w:r>
        </w:p>
      </w:docPartBody>
    </w:docPart>
    <w:docPart>
      <w:docPartPr>
        <w:name w:val="67C67DFEB42B40899CCFDB51D6C853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1292E0-02C0-40A2-B0DB-7481B5B550D9}"/>
      </w:docPartPr>
      <w:docPartBody>
        <w:p w:rsidR="008D2936" w:rsidRDefault="00E54BA2">
          <w:pPr>
            <w:pStyle w:val="67C67DFEB42B40899CCFDB51D6C85393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[Belge başlığını yazın]</w:t>
          </w:r>
        </w:p>
      </w:docPartBody>
    </w:docPart>
    <w:docPart>
      <w:docPartPr>
        <w:name w:val="4898A53669504F88A6FE01A29DC176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29C715-E24B-4FF3-9F29-5613EBF821F9}"/>
      </w:docPartPr>
      <w:docPartBody>
        <w:p w:rsidR="008D2936" w:rsidRDefault="00E54BA2">
          <w:pPr>
            <w:pStyle w:val="4898A53669504F88A6FE01A29DC1764E"/>
          </w:pPr>
          <w:r>
            <w:rPr>
              <w:color w:val="E7E6E6" w:themeColor="background2"/>
            </w:rPr>
            <w:t>[Belge alt başlığını yazın]</w:t>
          </w:r>
        </w:p>
      </w:docPartBody>
    </w:docPart>
    <w:docPart>
      <w:docPartPr>
        <w:name w:val="0909E47E79074F6EAA5794FCA7756C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2BFAFE3-6980-4B96-826C-AA472DCE3CB9}"/>
      </w:docPartPr>
      <w:docPartBody>
        <w:p w:rsidR="008D2936" w:rsidRDefault="00E54BA2">
          <w:pPr>
            <w:pStyle w:val="0909E47E79074F6EAA5794FCA7756C85"/>
          </w:pPr>
          <w:r>
            <w:rPr>
              <w:color w:val="FFFFFF" w:themeColor="background1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0FD"/>
    <w:rsid w:val="008150FD"/>
    <w:rsid w:val="008D2936"/>
    <w:rsid w:val="00D46293"/>
    <w:rsid w:val="00E5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541C4144E46F79F9DE40C1C2A5E3B">
    <w:name w:val="B33541C4144E46F79F9DE40C1C2A5E3B"/>
  </w:style>
  <w:style w:type="character" w:styleId="PlaceholderText">
    <w:name w:val="Placeholder Text"/>
    <w:basedOn w:val="DefaultParagraphFont"/>
    <w:uiPriority w:val="99"/>
    <w:rsid w:val="008150FD"/>
    <w:rPr>
      <w:color w:val="808080"/>
    </w:rPr>
  </w:style>
  <w:style w:type="paragraph" w:customStyle="1" w:styleId="704AFCE0B5A241458D90C46244B03121">
    <w:name w:val="704AFCE0B5A241458D90C46244B0312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472C4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2F5496" w:themeColor="accent1" w:themeShade="BF"/>
      <w:sz w:val="24"/>
    </w:rPr>
  </w:style>
  <w:style w:type="paragraph" w:customStyle="1" w:styleId="2DE94B99186543EF85048CDF02B263F0">
    <w:name w:val="2DE94B99186543EF85048CDF02B263F0"/>
  </w:style>
  <w:style w:type="paragraph" w:customStyle="1" w:styleId="67C67DFEB42B40899CCFDB51D6C85393">
    <w:name w:val="67C67DFEB42B40899CCFDB51D6C85393"/>
  </w:style>
  <w:style w:type="paragraph" w:customStyle="1" w:styleId="4898A53669504F88A6FE01A29DC1764E">
    <w:name w:val="4898A53669504F88A6FE01A29DC1764E"/>
  </w:style>
  <w:style w:type="paragraph" w:customStyle="1" w:styleId="CEEB4DE0CD9643DC825BC07F3118841F">
    <w:name w:val="CEEB4DE0CD9643DC825BC07F3118841F"/>
  </w:style>
  <w:style w:type="paragraph" w:customStyle="1" w:styleId="0909E47E79074F6EAA5794FCA7756C85">
    <w:name w:val="0909E47E79074F6EAA5794FCA7756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Adjacency">
  <a:themeElements>
    <a:clrScheme name="Mavi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76F64-50D7-438B-A7FC-B1B6097FF8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A8A737-6160-4E22-80D6-A8B9D11AA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 (Bitişiklik tasarımı).dotx</Template>
  <TotalTime>53</TotalTime>
  <Pages>10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Kargo Takip Otomasyonu</dc:title>
  <dc:subject>Kullanım Kılavuzu</dc:subject>
  <dc:creator>Yasin Akin</dc:creator>
  <cp:keywords/>
  <cp:lastModifiedBy>Yasin Akin</cp:lastModifiedBy>
  <cp:revision>4</cp:revision>
  <dcterms:created xsi:type="dcterms:W3CDTF">2017-05-27T11:30:00Z</dcterms:created>
  <dcterms:modified xsi:type="dcterms:W3CDTF">2019-05-12T14:52:00Z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TC017730539991</vt:lpwstr>
  </property>
</Properties>
</file>